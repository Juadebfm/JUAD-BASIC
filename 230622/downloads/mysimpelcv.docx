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913693" w:rsidP="00913946">
            <w:pPr>
              <w:pStyle w:val="Title"/>
            </w:pPr>
            <w:r>
              <w:t>Julius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Adebowale</w:t>
            </w:r>
          </w:p>
          <w:p w:rsidR="00692703" w:rsidRPr="00CF1A49" w:rsidRDefault="00E12567" w:rsidP="00913946">
            <w:pPr>
              <w:pStyle w:val="ContactInfo"/>
              <w:contextualSpacing w:val="0"/>
            </w:pPr>
            <w:r>
              <w:t xml:space="preserve">43 </w:t>
            </w:r>
            <w:proofErr w:type="spellStart"/>
            <w:r>
              <w:t>Okunola</w:t>
            </w:r>
            <w:proofErr w:type="spellEnd"/>
            <w:r>
              <w:t xml:space="preserve"> </w:t>
            </w:r>
            <w:proofErr w:type="spellStart"/>
            <w:r>
              <w:t>Aina</w:t>
            </w:r>
            <w:proofErr w:type="spellEnd"/>
            <w:r>
              <w:t xml:space="preserve"> St. </w:t>
            </w:r>
            <w:r w:rsidR="00913693">
              <w:t>Maryland, Lagos, Nigeria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C4532016F64E48FCA6555B1D9FE888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913693">
              <w:t>07043667143</w:t>
            </w:r>
            <w:r>
              <w:t xml:space="preserve"> </w:t>
            </w:r>
          </w:p>
          <w:p w:rsidR="00692703" w:rsidRPr="00CF1A49" w:rsidRDefault="00913693" w:rsidP="00913693">
            <w:pPr>
              <w:pStyle w:val="ContactInfoEmphasis"/>
              <w:contextualSpacing w:val="0"/>
            </w:pPr>
            <w:r>
              <w:t>Juadebgabriel@gmail.com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88C84021B37C4D80BC6696826ADC456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913693">
              <w:t>https://www.linkedin.com/in/juadebade/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196AF5362A534DE5A9E225A7C058AF0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6D4DC7" w:rsidP="005C7FA9">
            <w:pPr>
              <w:contextualSpacing w:val="0"/>
            </w:pPr>
            <w:r>
              <w:t xml:space="preserve">A motivated, adaptable and responsible IT graduate seeking a </w:t>
            </w:r>
            <w:r w:rsidR="008F3658">
              <w:t>position</w:t>
            </w:r>
            <w:r>
              <w:t xml:space="preserve"> which will utilize the technical skills developed through past work and study experiences</w:t>
            </w:r>
            <w:r w:rsidR="008F3658">
              <w:t xml:space="preserve"> in</w:t>
            </w:r>
            <w:r w:rsidR="00E12567">
              <w:t xml:space="preserve"> any tech and human relations</w:t>
            </w:r>
            <w:r w:rsidR="008F3658">
              <w:t xml:space="preserve"> role in your organization</w:t>
            </w:r>
            <w:r>
              <w:t xml:space="preserve">. I have a methodical, </w:t>
            </w:r>
            <w:r w:rsidR="008F3658">
              <w:t xml:space="preserve">motivated and </w:t>
            </w:r>
            <w:r>
              <w:t>customer-focused approach to work</w:t>
            </w:r>
            <w:r w:rsidR="008F3658">
              <w:t>,</w:t>
            </w:r>
            <w:r>
              <w:t xml:space="preserve"> and a strong drive to see things through to completion.</w:t>
            </w:r>
          </w:p>
        </w:tc>
      </w:tr>
    </w:tbl>
    <w:p w:rsidR="004E01EB" w:rsidRPr="00CF1A49" w:rsidRDefault="00C74F1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8895C4D458A43F79DCE8D8C5FF81DD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F3658" w:rsidP="001D0BF1">
            <w:pPr>
              <w:pStyle w:val="Heading3"/>
              <w:contextualSpacing w:val="0"/>
              <w:outlineLvl w:val="2"/>
            </w:pPr>
            <w:r>
              <w:t>2009</w:t>
            </w:r>
            <w:r w:rsidR="001D0BF1" w:rsidRPr="00CF1A49">
              <w:t xml:space="preserve"> – </w:t>
            </w:r>
            <w:r>
              <w:t>2011</w:t>
            </w:r>
          </w:p>
          <w:p w:rsidR="001D0BF1" w:rsidRPr="00CF1A49" w:rsidRDefault="006D4DC7" w:rsidP="001D0BF1">
            <w:pPr>
              <w:pStyle w:val="Heading2"/>
              <w:contextualSpacing w:val="0"/>
              <w:outlineLvl w:val="1"/>
            </w:pPr>
            <w:r>
              <w:t>Sales representative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Tommy trading co. sabon- gari market, kano state.</w:t>
            </w:r>
          </w:p>
          <w:p w:rsidR="001E3120" w:rsidRPr="00CF1A49" w:rsidRDefault="006D4DC7" w:rsidP="00913693">
            <w:pPr>
              <w:contextualSpacing w:val="0"/>
            </w:pPr>
            <w:r>
              <w:t xml:space="preserve">Sales </w:t>
            </w:r>
            <w:r w:rsidR="008F3658">
              <w:t xml:space="preserve">representative </w:t>
            </w:r>
            <w:r w:rsidR="008F406E">
              <w:t xml:space="preserve">and store keeper </w:t>
            </w:r>
            <w:r w:rsidR="008F3658">
              <w:t>for a children wears and general product business.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8F3658" w:rsidP="00F61DF9">
            <w:pPr>
              <w:pStyle w:val="Heading3"/>
              <w:contextualSpacing w:val="0"/>
              <w:outlineLvl w:val="2"/>
            </w:pPr>
            <w:r>
              <w:t>febuary 2014</w:t>
            </w:r>
            <w:r w:rsidR="00F61DF9" w:rsidRPr="00CF1A49">
              <w:t xml:space="preserve"> – </w:t>
            </w:r>
            <w:r w:rsidR="00E12567">
              <w:t>september 2015</w:t>
            </w:r>
          </w:p>
          <w:p w:rsidR="00F61DF9" w:rsidRPr="00CF1A49" w:rsidRDefault="00E12567" w:rsidP="00F61DF9">
            <w:pPr>
              <w:pStyle w:val="Heading2"/>
              <w:contextualSpacing w:val="0"/>
              <w:outlineLvl w:val="1"/>
            </w:pPr>
            <w:r>
              <w:t>account officer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nidi industries limited, kano state.</w:t>
            </w:r>
          </w:p>
          <w:p w:rsidR="00F61DF9" w:rsidRDefault="00E12567" w:rsidP="00413B1A">
            <w:r>
              <w:t>Accountant and sales officer for a polythene manufacturing company.</w:t>
            </w:r>
          </w:p>
          <w:p w:rsidR="00413B1A" w:rsidRDefault="00413B1A" w:rsidP="00413B1A"/>
          <w:p w:rsidR="00413B1A" w:rsidRDefault="00413B1A" w:rsidP="00413B1A">
            <w:pPr>
              <w:pStyle w:val="Heading3"/>
              <w:contextualSpacing w:val="0"/>
              <w:outlineLvl w:val="2"/>
            </w:pPr>
            <w:r>
              <w:t>2021</w:t>
            </w:r>
            <w:r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238224963"/>
                <w:placeholder>
                  <w:docPart w:val="C2BB50C7BDBF44CF8F6B33557723BEF7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To</w:t>
                </w:r>
              </w:sdtContent>
            </w:sdt>
            <w:r>
              <w:t xml:space="preserve"> date</w:t>
            </w:r>
          </w:p>
          <w:p w:rsidR="00413B1A" w:rsidRPr="00CF1A49" w:rsidRDefault="00E12567" w:rsidP="00413B1A">
            <w:pPr>
              <w:pStyle w:val="Heading2"/>
              <w:contextualSpacing w:val="0"/>
              <w:outlineLvl w:val="1"/>
            </w:pPr>
            <w:r>
              <w:t>web design &amp; development</w:t>
            </w:r>
            <w:r w:rsidR="00413B1A" w:rsidRPr="00CF1A49">
              <w:t xml:space="preserve">, </w:t>
            </w:r>
            <w:r>
              <w:rPr>
                <w:rStyle w:val="SubtleReference"/>
              </w:rPr>
              <w:t>freelance (Remote).</w:t>
            </w:r>
          </w:p>
          <w:p w:rsidR="00413B1A" w:rsidRDefault="00413B1A" w:rsidP="00E12567">
            <w:r>
              <w:t>Web design</w:t>
            </w:r>
            <w:r w:rsidR="00E12567">
              <w:t xml:space="preserve"> and development using frameworks like bootstrap, </w:t>
            </w:r>
            <w:proofErr w:type="spellStart"/>
            <w:r w:rsidR="00E12567">
              <w:t>TailwindCSS</w:t>
            </w:r>
            <w:proofErr w:type="spellEnd"/>
            <w:r w:rsidR="00E12567">
              <w:t xml:space="preserve">, </w:t>
            </w:r>
            <w:proofErr w:type="spellStart"/>
            <w:r w:rsidR="00E12567">
              <w:t>ReactJs</w:t>
            </w:r>
            <w:proofErr w:type="spellEnd"/>
            <w:r w:rsidR="00E12567">
              <w:t xml:space="preserve"> and SASS (</w:t>
            </w:r>
            <w:proofErr w:type="spellStart"/>
            <w:r w:rsidR="00E12567">
              <w:t>scss</w:t>
            </w:r>
            <w:proofErr w:type="spellEnd"/>
            <w:r w:rsidR="00E12567">
              <w:t>).</w:t>
            </w:r>
          </w:p>
        </w:tc>
      </w:tr>
    </w:tbl>
    <w:sdt>
      <w:sdtPr>
        <w:alias w:val="Education:"/>
        <w:tag w:val="Education:"/>
        <w:id w:val="-1908763273"/>
        <w:placeholder>
          <w:docPart w:val="946C7786D8B2440A9DF3110FFB98942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413B1A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2006</w:t>
            </w:r>
          </w:p>
          <w:p w:rsidR="001D0BF1" w:rsidRDefault="00413B1A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WASSCE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abbas maje nassarawa secondary school. kano state</w:t>
            </w:r>
          </w:p>
          <w:p w:rsidR="00E12567" w:rsidRPr="00E12567" w:rsidRDefault="00E12567" w:rsidP="00E12567">
            <w:pPr>
              <w:pStyle w:val="Heading2"/>
              <w:contextualSpacing w:val="0"/>
              <w:outlineLvl w:val="1"/>
              <w:rPr>
                <w:sz w:val="18"/>
              </w:rPr>
            </w:pPr>
            <w:r w:rsidRPr="00E12567">
              <w:rPr>
                <w:rStyle w:val="SubtleReference"/>
                <w:sz w:val="22"/>
              </w:rPr>
              <w:t>school leaving certificate.</w:t>
            </w:r>
          </w:p>
          <w:p w:rsidR="007538DC" w:rsidRPr="00CF1A49" w:rsidRDefault="006D0922" w:rsidP="00413B1A">
            <w:pPr>
              <w:contextualSpacing w:val="0"/>
            </w:pPr>
            <w:r>
              <w:t>8</w:t>
            </w:r>
            <w:r w:rsidR="00413B1A">
              <w:t xml:space="preserve"> credit pass in a sitting.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13B1A" w:rsidP="00F61DF9">
            <w:pPr>
              <w:pStyle w:val="Heading3"/>
              <w:contextualSpacing w:val="0"/>
              <w:outlineLvl w:val="2"/>
            </w:pPr>
            <w:r>
              <w:t>january</w:t>
            </w:r>
            <w:r w:rsidR="00F61DF9" w:rsidRPr="00CF1A49">
              <w:t xml:space="preserve"> </w:t>
            </w:r>
            <w:r>
              <w:t>2012-2014</w:t>
            </w:r>
          </w:p>
          <w:p w:rsidR="00F61DF9" w:rsidRDefault="00413B1A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national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maiduguri (unimaid)</w:t>
            </w:r>
            <w:r w:rsidR="00E12567">
              <w:rPr>
                <w:rStyle w:val="SubtleReference"/>
              </w:rPr>
              <w:t>.</w:t>
            </w:r>
          </w:p>
          <w:p w:rsidR="00E12567" w:rsidRPr="00E12567" w:rsidRDefault="00E12567" w:rsidP="00F61DF9">
            <w:pPr>
              <w:pStyle w:val="Heading2"/>
              <w:contextualSpacing w:val="0"/>
              <w:outlineLvl w:val="1"/>
              <w:rPr>
                <w:sz w:val="22"/>
              </w:rPr>
            </w:pPr>
            <w:r w:rsidRPr="00E12567">
              <w:rPr>
                <w:rStyle w:val="SubtleReference"/>
                <w:sz w:val="22"/>
              </w:rPr>
              <w:t>diploma in information technology.</w:t>
            </w:r>
          </w:p>
          <w:p w:rsidR="00F61DF9" w:rsidRDefault="00413B1A" w:rsidP="00413B1A">
            <w:r>
              <w:t>Upper Credit (4.3gpa)</w:t>
            </w:r>
            <w:r w:rsidR="00E12567">
              <w:t>.</w:t>
            </w:r>
          </w:p>
          <w:p w:rsidR="00413B1A" w:rsidRDefault="00413B1A" w:rsidP="00413B1A"/>
          <w:p w:rsidR="00413B1A" w:rsidRPr="00CF1A49" w:rsidRDefault="00413B1A" w:rsidP="00413B1A">
            <w:pPr>
              <w:pStyle w:val="Heading3"/>
              <w:contextualSpacing w:val="0"/>
              <w:outlineLvl w:val="2"/>
            </w:pPr>
            <w:r>
              <w:t>November</w:t>
            </w:r>
            <w:r w:rsidRPr="00CF1A49">
              <w:t xml:space="preserve"> </w:t>
            </w:r>
            <w:r>
              <w:t>2015-2021</w:t>
            </w:r>
          </w:p>
          <w:p w:rsidR="00413B1A" w:rsidRDefault="00413B1A" w:rsidP="00413B1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</w:t>
            </w:r>
            <w:r w:rsidR="008F406E">
              <w:t xml:space="preserve">achelor of </w:t>
            </w:r>
            <w:r>
              <w:t>tech</w:t>
            </w:r>
            <w:r w:rsidR="008F406E">
              <w:t>ology</w:t>
            </w:r>
            <w:bookmarkStart w:id="0" w:name="_GoBack"/>
            <w:bookmarkEnd w:id="0"/>
            <w:r w:rsidRPr="00CF1A49">
              <w:t xml:space="preserve">, </w:t>
            </w:r>
            <w:r>
              <w:rPr>
                <w:rStyle w:val="SubtleReference"/>
              </w:rPr>
              <w:t>ladoke akintola university of technology</w:t>
            </w:r>
            <w:r w:rsidR="00E12567">
              <w:rPr>
                <w:rStyle w:val="SubtleReference"/>
              </w:rPr>
              <w:t>, ogbomosho, oyo state.</w:t>
            </w:r>
          </w:p>
          <w:p w:rsidR="00E12567" w:rsidRPr="00E12567" w:rsidRDefault="00E12567" w:rsidP="00413B1A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E12567">
              <w:rPr>
                <w:rStyle w:val="SubtleReference"/>
                <w:sz w:val="24"/>
              </w:rPr>
              <w:t>transport &amp; logistics management.</w:t>
            </w:r>
          </w:p>
          <w:p w:rsidR="00413B1A" w:rsidRDefault="005C7FA9" w:rsidP="00413B1A">
            <w:r>
              <w:t>Second Class Lower (3.4</w:t>
            </w:r>
            <w:r w:rsidR="00413B1A">
              <w:t>gpa)</w:t>
            </w:r>
            <w:r w:rsidR="00E12567">
              <w:t>.</w:t>
            </w:r>
          </w:p>
        </w:tc>
      </w:tr>
    </w:tbl>
    <w:p w:rsidR="00486277" w:rsidRPr="00CF1A49" w:rsidRDefault="004420B5" w:rsidP="00486277">
      <w:pPr>
        <w:pStyle w:val="Heading1"/>
      </w:pPr>
      <w:r>
        <w:lastRenderedPageBreak/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4420B5" w:rsidP="006E1507">
            <w:pPr>
              <w:pStyle w:val="ListBullet"/>
              <w:contextualSpacing w:val="0"/>
            </w:pPr>
            <w:r>
              <w:t>Strong technical capabilities with a commitment to delivering quality outcomes on time.</w:t>
            </w:r>
          </w:p>
          <w:p w:rsidR="001F4E6D" w:rsidRDefault="004420B5" w:rsidP="00535A29">
            <w:pPr>
              <w:pStyle w:val="ListBullet"/>
              <w:contextualSpacing w:val="0"/>
            </w:pPr>
            <w:r>
              <w:t>Committed to non-stop learning and career development.</w:t>
            </w:r>
          </w:p>
          <w:p w:rsidR="004420B5" w:rsidRDefault="004420B5" w:rsidP="00535A29">
            <w:pPr>
              <w:pStyle w:val="ListBullet"/>
              <w:contextualSpacing w:val="0"/>
            </w:pPr>
            <w:r>
              <w:t>Data entry and market survey skills that meets organization target.</w:t>
            </w:r>
          </w:p>
          <w:p w:rsidR="004420B5" w:rsidRDefault="004420B5" w:rsidP="004420B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4420B5" w:rsidRDefault="004420B5" w:rsidP="004420B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  <w:p w:rsidR="004420B5" w:rsidRPr="006E1507" w:rsidRDefault="004420B5" w:rsidP="004420B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4420B5" w:rsidP="006E1507">
            <w:pPr>
              <w:pStyle w:val="ListBullet"/>
              <w:contextualSpacing w:val="0"/>
            </w:pPr>
            <w:r>
              <w:t>Team player and good at working with others.</w:t>
            </w:r>
          </w:p>
          <w:p w:rsidR="001E3120" w:rsidRDefault="004420B5" w:rsidP="006E1507">
            <w:pPr>
              <w:pStyle w:val="ListBullet"/>
              <w:contextualSpacing w:val="0"/>
            </w:pPr>
            <w:r>
              <w:t>Working with multidisciplinary team to achieve common goals.</w:t>
            </w:r>
          </w:p>
          <w:p w:rsidR="004420B5" w:rsidRPr="006E1507" w:rsidRDefault="004420B5" w:rsidP="004420B5">
            <w:pPr>
              <w:pStyle w:val="ListBullet"/>
              <w:contextualSpacing w:val="0"/>
            </w:pPr>
            <w:r>
              <w:t>Web design, development and content management skills.</w:t>
            </w:r>
          </w:p>
        </w:tc>
      </w:tr>
    </w:tbl>
    <w:sdt>
      <w:sdtPr>
        <w:alias w:val="Activities:"/>
        <w:tag w:val="Activities:"/>
        <w:id w:val="1223332893"/>
        <w:placeholder>
          <w:docPart w:val="73C4838442734E4BA2F78C2B105F85C2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535A29" w:rsidP="004420B5">
      <w:pPr>
        <w:pStyle w:val="ListParagraph"/>
        <w:numPr>
          <w:ilvl w:val="0"/>
          <w:numId w:val="14"/>
        </w:numPr>
      </w:pPr>
      <w:r>
        <w:t>Pursued a passion for web design and programming in the last 2 ye</w:t>
      </w:r>
      <w:r w:rsidR="005C7FA9">
        <w:t xml:space="preserve">ars. A google student agent with active interest in </w:t>
      </w:r>
      <w:r>
        <w:t>problem solving</w:t>
      </w:r>
      <w:r w:rsidR="005C7FA9">
        <w:t>.</w:t>
      </w:r>
    </w:p>
    <w:p w:rsidR="004420B5" w:rsidRDefault="004420B5" w:rsidP="004420B5">
      <w:pPr>
        <w:pStyle w:val="ListParagraph"/>
        <w:numPr>
          <w:ilvl w:val="0"/>
          <w:numId w:val="14"/>
        </w:numPr>
      </w:pPr>
      <w:r>
        <w:t>Certifications in frontend web development.</w:t>
      </w:r>
    </w:p>
    <w:p w:rsidR="004420B5" w:rsidRDefault="004420B5" w:rsidP="004420B5">
      <w:pPr>
        <w:pStyle w:val="ListParagraph"/>
        <w:numPr>
          <w:ilvl w:val="0"/>
          <w:numId w:val="14"/>
        </w:numPr>
      </w:pPr>
      <w:r>
        <w:t>Music and sound engineering (2019 – 2021)</w:t>
      </w:r>
      <w:r w:rsidR="00FD3A9A">
        <w:t>.</w:t>
      </w:r>
    </w:p>
    <w:p w:rsidR="00FD3A9A" w:rsidRDefault="00FD3A9A" w:rsidP="004420B5">
      <w:pPr>
        <w:pStyle w:val="ListParagraph"/>
        <w:numPr>
          <w:ilvl w:val="0"/>
          <w:numId w:val="14"/>
        </w:numPr>
      </w:pPr>
      <w:r>
        <w:t>Music and public address systems procurement and setup.</w:t>
      </w:r>
    </w:p>
    <w:p w:rsidR="00FD3A9A" w:rsidRDefault="00FD3A9A" w:rsidP="004420B5">
      <w:pPr>
        <w:pStyle w:val="ListParagraph"/>
        <w:numPr>
          <w:ilvl w:val="0"/>
          <w:numId w:val="14"/>
        </w:numPr>
      </w:pPr>
      <w:r>
        <w:t>Social media content creation and management.</w:t>
      </w:r>
    </w:p>
    <w:p w:rsidR="008F406E" w:rsidRDefault="008F406E" w:rsidP="008F406E"/>
    <w:p w:rsidR="008F406E" w:rsidRDefault="008F406E" w:rsidP="008F406E"/>
    <w:p w:rsidR="008F406E" w:rsidRDefault="008F406E" w:rsidP="008F406E">
      <w:pPr>
        <w:pStyle w:val="Heading1"/>
      </w:pPr>
      <w:r>
        <w:t>other certifactions</w:t>
      </w:r>
    </w:p>
    <w:p w:rsidR="008F406E" w:rsidRDefault="008F406E" w:rsidP="008F406E">
      <w:pPr>
        <w:pStyle w:val="ListParagraph"/>
        <w:numPr>
          <w:ilvl w:val="0"/>
          <w:numId w:val="14"/>
        </w:numPr>
      </w:pPr>
      <w:r>
        <w:t xml:space="preserve">Web Development Foundations. UDACITY &amp; </w:t>
      </w:r>
      <w:r>
        <w:t>ALT-X (Alt School Africa Web Dev Program).</w:t>
      </w:r>
    </w:p>
    <w:p w:rsidR="008F406E" w:rsidRDefault="008F406E" w:rsidP="008F406E">
      <w:pPr>
        <w:pStyle w:val="ListParagraph"/>
        <w:numPr>
          <w:ilvl w:val="0"/>
          <w:numId w:val="14"/>
        </w:numPr>
      </w:pPr>
      <w:r>
        <w:t xml:space="preserve">Responsive web design. </w:t>
      </w:r>
      <w:proofErr w:type="spellStart"/>
      <w:r>
        <w:t>FreeCodeCamp</w:t>
      </w:r>
      <w:proofErr w:type="spellEnd"/>
      <w:r>
        <w:t>. (Web Development Virtual Bootcamp).</w:t>
      </w:r>
    </w:p>
    <w:p w:rsidR="008F406E" w:rsidRDefault="008F406E" w:rsidP="008F406E">
      <w:pPr>
        <w:pStyle w:val="ListParagraph"/>
        <w:numPr>
          <w:ilvl w:val="0"/>
          <w:numId w:val="14"/>
        </w:numPr>
      </w:pPr>
    </w:p>
    <w:p w:rsidR="008F406E" w:rsidRDefault="008F406E" w:rsidP="008F406E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</w:p>
    <w:p w:rsidR="008F406E" w:rsidRDefault="008F406E" w:rsidP="008F406E"/>
    <w:sectPr w:rsidR="008F406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F1A" w:rsidRDefault="00C74F1A" w:rsidP="0068194B">
      <w:r>
        <w:separator/>
      </w:r>
    </w:p>
    <w:p w:rsidR="00C74F1A" w:rsidRDefault="00C74F1A"/>
    <w:p w:rsidR="00C74F1A" w:rsidRDefault="00C74F1A"/>
  </w:endnote>
  <w:endnote w:type="continuationSeparator" w:id="0">
    <w:p w:rsidR="00C74F1A" w:rsidRDefault="00C74F1A" w:rsidP="0068194B">
      <w:r>
        <w:continuationSeparator/>
      </w:r>
    </w:p>
    <w:p w:rsidR="00C74F1A" w:rsidRDefault="00C74F1A"/>
    <w:p w:rsidR="00C74F1A" w:rsidRDefault="00C74F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0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F1A" w:rsidRDefault="00C74F1A" w:rsidP="0068194B">
      <w:r>
        <w:separator/>
      </w:r>
    </w:p>
    <w:p w:rsidR="00C74F1A" w:rsidRDefault="00C74F1A"/>
    <w:p w:rsidR="00C74F1A" w:rsidRDefault="00C74F1A"/>
  </w:footnote>
  <w:footnote w:type="continuationSeparator" w:id="0">
    <w:p w:rsidR="00C74F1A" w:rsidRDefault="00C74F1A" w:rsidP="0068194B">
      <w:r>
        <w:continuationSeparator/>
      </w:r>
    </w:p>
    <w:p w:rsidR="00C74F1A" w:rsidRDefault="00C74F1A"/>
    <w:p w:rsidR="00C74F1A" w:rsidRDefault="00C74F1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35F9F5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33A338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F14AEC"/>
    <w:multiLevelType w:val="hybridMultilevel"/>
    <w:tmpl w:val="FF1435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BC55EE"/>
    <w:multiLevelType w:val="hybridMultilevel"/>
    <w:tmpl w:val="BC84C9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93"/>
    <w:rsid w:val="000001EF"/>
    <w:rsid w:val="00007322"/>
    <w:rsid w:val="00007728"/>
    <w:rsid w:val="00024584"/>
    <w:rsid w:val="00024730"/>
    <w:rsid w:val="00055E95"/>
    <w:rsid w:val="0007021F"/>
    <w:rsid w:val="000B2BA5"/>
    <w:rsid w:val="000D3796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B1A"/>
    <w:rsid w:val="00416B25"/>
    <w:rsid w:val="00420592"/>
    <w:rsid w:val="004319E0"/>
    <w:rsid w:val="00437E8C"/>
    <w:rsid w:val="00440225"/>
    <w:rsid w:val="004420B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5A29"/>
    <w:rsid w:val="00566A35"/>
    <w:rsid w:val="0056701E"/>
    <w:rsid w:val="005740D7"/>
    <w:rsid w:val="005A0F26"/>
    <w:rsid w:val="005A1B10"/>
    <w:rsid w:val="005A6850"/>
    <w:rsid w:val="005B1B1B"/>
    <w:rsid w:val="005C5932"/>
    <w:rsid w:val="005C7FA9"/>
    <w:rsid w:val="005D2764"/>
    <w:rsid w:val="005D3CA7"/>
    <w:rsid w:val="005D4CC1"/>
    <w:rsid w:val="005F3E5B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0922"/>
    <w:rsid w:val="006D4DC7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658"/>
    <w:rsid w:val="008F3B14"/>
    <w:rsid w:val="008F406E"/>
    <w:rsid w:val="00901899"/>
    <w:rsid w:val="0090344B"/>
    <w:rsid w:val="00905715"/>
    <w:rsid w:val="0091321E"/>
    <w:rsid w:val="00913693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587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4F1A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39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2567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A9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32246-8070-4298-BFD0-9EF7234E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aj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532016F64E48FCA6555B1D9FE88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9281A-290A-4DD7-AC98-A6BA53AC8A05}"/>
      </w:docPartPr>
      <w:docPartBody>
        <w:p w:rsidR="009E7F11" w:rsidRDefault="00353939">
          <w:pPr>
            <w:pStyle w:val="C4532016F64E48FCA6555B1D9FE888D1"/>
          </w:pPr>
          <w:r w:rsidRPr="00CF1A49">
            <w:t>·</w:t>
          </w:r>
        </w:p>
      </w:docPartBody>
    </w:docPart>
    <w:docPart>
      <w:docPartPr>
        <w:name w:val="88C84021B37C4D80BC6696826ADC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5309F-E5CD-4B35-87F1-4022BF6B09E1}"/>
      </w:docPartPr>
      <w:docPartBody>
        <w:p w:rsidR="009E7F11" w:rsidRDefault="00353939">
          <w:pPr>
            <w:pStyle w:val="88C84021B37C4D80BC6696826ADC4560"/>
          </w:pPr>
          <w:r w:rsidRPr="00CF1A49">
            <w:t>·</w:t>
          </w:r>
        </w:p>
      </w:docPartBody>
    </w:docPart>
    <w:docPart>
      <w:docPartPr>
        <w:name w:val="196AF5362A534DE5A9E225A7C058A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6E44-9097-4294-A4F8-602C7B9AAACD}"/>
      </w:docPartPr>
      <w:docPartBody>
        <w:p w:rsidR="009E7F11" w:rsidRDefault="00353939">
          <w:pPr>
            <w:pStyle w:val="196AF5362A534DE5A9E225A7C058AF0C"/>
          </w:pPr>
          <w:r w:rsidRPr="00CF1A49">
            <w:t>·</w:t>
          </w:r>
        </w:p>
      </w:docPartBody>
    </w:docPart>
    <w:docPart>
      <w:docPartPr>
        <w:name w:val="28895C4D458A43F79DCE8D8C5FF81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00B9B-7886-48BB-BE7B-7377F96A4823}"/>
      </w:docPartPr>
      <w:docPartBody>
        <w:p w:rsidR="009E7F11" w:rsidRDefault="00353939">
          <w:pPr>
            <w:pStyle w:val="28895C4D458A43F79DCE8D8C5FF81DD4"/>
          </w:pPr>
          <w:r w:rsidRPr="00CF1A49">
            <w:t>Experience</w:t>
          </w:r>
        </w:p>
      </w:docPartBody>
    </w:docPart>
    <w:docPart>
      <w:docPartPr>
        <w:name w:val="946C7786D8B2440A9DF3110FFB98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EA79B-4616-43E1-8971-63D583DCB80D}"/>
      </w:docPartPr>
      <w:docPartBody>
        <w:p w:rsidR="009E7F11" w:rsidRDefault="00353939">
          <w:pPr>
            <w:pStyle w:val="946C7786D8B2440A9DF3110FFB98942F"/>
          </w:pPr>
          <w:r w:rsidRPr="00CF1A49">
            <w:t>Education</w:t>
          </w:r>
        </w:p>
      </w:docPartBody>
    </w:docPart>
    <w:docPart>
      <w:docPartPr>
        <w:name w:val="73C4838442734E4BA2F78C2B105F8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A6E15-5AE6-4EB4-99EF-19378D970307}"/>
      </w:docPartPr>
      <w:docPartBody>
        <w:p w:rsidR="009E7F11" w:rsidRDefault="00353939">
          <w:pPr>
            <w:pStyle w:val="73C4838442734E4BA2F78C2B105F85C2"/>
          </w:pPr>
          <w:r w:rsidRPr="00CF1A49">
            <w:t>Activities</w:t>
          </w:r>
        </w:p>
      </w:docPartBody>
    </w:docPart>
    <w:docPart>
      <w:docPartPr>
        <w:name w:val="C2BB50C7BDBF44CF8F6B33557723B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AE86-7C2E-44B8-ACA4-5E44347E8E30}"/>
      </w:docPartPr>
      <w:docPartBody>
        <w:p w:rsidR="009E7F11" w:rsidRDefault="00C249DA" w:rsidP="00C249DA">
          <w:pPr>
            <w:pStyle w:val="C2BB50C7BDBF44CF8F6B33557723BEF7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DA"/>
    <w:rsid w:val="00180DF1"/>
    <w:rsid w:val="00353939"/>
    <w:rsid w:val="005B700B"/>
    <w:rsid w:val="009E7F11"/>
    <w:rsid w:val="00C249DA"/>
    <w:rsid w:val="00DB4545"/>
    <w:rsid w:val="00F0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4BF1F0C274CF28022AF193EC61EF7">
    <w:name w:val="9634BF1F0C274CF28022AF193EC61EF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14A0FE8C7B14EFB9117565636E8999F">
    <w:name w:val="A14A0FE8C7B14EFB9117565636E8999F"/>
  </w:style>
  <w:style w:type="paragraph" w:customStyle="1" w:styleId="1503633B9E2C4F34A775091C97B6DE4A">
    <w:name w:val="1503633B9E2C4F34A775091C97B6DE4A"/>
  </w:style>
  <w:style w:type="paragraph" w:customStyle="1" w:styleId="C4532016F64E48FCA6555B1D9FE888D1">
    <w:name w:val="C4532016F64E48FCA6555B1D9FE888D1"/>
  </w:style>
  <w:style w:type="paragraph" w:customStyle="1" w:styleId="6CE8AA5B7D6A4332871FD8AFE676DD8C">
    <w:name w:val="6CE8AA5B7D6A4332871FD8AFE676DD8C"/>
  </w:style>
  <w:style w:type="paragraph" w:customStyle="1" w:styleId="51F4B873B59E4A2D847ABF0D1AB5E4DE">
    <w:name w:val="51F4B873B59E4A2D847ABF0D1AB5E4DE"/>
  </w:style>
  <w:style w:type="paragraph" w:customStyle="1" w:styleId="88C84021B37C4D80BC6696826ADC4560">
    <w:name w:val="88C84021B37C4D80BC6696826ADC4560"/>
  </w:style>
  <w:style w:type="paragraph" w:customStyle="1" w:styleId="A02749D29D4846C58B31D0F2B27A7C65">
    <w:name w:val="A02749D29D4846C58B31D0F2B27A7C65"/>
  </w:style>
  <w:style w:type="paragraph" w:customStyle="1" w:styleId="196AF5362A534DE5A9E225A7C058AF0C">
    <w:name w:val="196AF5362A534DE5A9E225A7C058AF0C"/>
  </w:style>
  <w:style w:type="paragraph" w:customStyle="1" w:styleId="B659869592A84FF29DA5308DB451C73B">
    <w:name w:val="B659869592A84FF29DA5308DB451C73B"/>
  </w:style>
  <w:style w:type="paragraph" w:customStyle="1" w:styleId="E88995C76E934426BD432BFA36F9748A">
    <w:name w:val="E88995C76E934426BD432BFA36F9748A"/>
  </w:style>
  <w:style w:type="paragraph" w:customStyle="1" w:styleId="28895C4D458A43F79DCE8D8C5FF81DD4">
    <w:name w:val="28895C4D458A43F79DCE8D8C5FF81DD4"/>
  </w:style>
  <w:style w:type="paragraph" w:customStyle="1" w:styleId="9A1B97A02CA646A0B83B8E53FB7E0AA5">
    <w:name w:val="9A1B97A02CA646A0B83B8E53FB7E0AA5"/>
  </w:style>
  <w:style w:type="paragraph" w:customStyle="1" w:styleId="247B7EDE00D74451B88D9CCC52BBC36B">
    <w:name w:val="247B7EDE00D74451B88D9CCC52BBC36B"/>
  </w:style>
  <w:style w:type="paragraph" w:customStyle="1" w:styleId="5CBEAFABC78943218A31546064A17D04">
    <w:name w:val="5CBEAFABC78943218A31546064A17D0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97FD24073B341DBA42A4A3ECF8C4278">
    <w:name w:val="997FD24073B341DBA42A4A3ECF8C4278"/>
  </w:style>
  <w:style w:type="paragraph" w:customStyle="1" w:styleId="FC2EF50FFEEC43F1917066BCAE331B19">
    <w:name w:val="FC2EF50FFEEC43F1917066BCAE331B19"/>
  </w:style>
  <w:style w:type="paragraph" w:customStyle="1" w:styleId="1FA14D8310EC42BAB40290A8B5FEF6D3">
    <w:name w:val="1FA14D8310EC42BAB40290A8B5FEF6D3"/>
  </w:style>
  <w:style w:type="paragraph" w:customStyle="1" w:styleId="937973A642EB46A29184DA82CC602745">
    <w:name w:val="937973A642EB46A29184DA82CC602745"/>
  </w:style>
  <w:style w:type="paragraph" w:customStyle="1" w:styleId="F688F98829D74C24A45BE9750195D71A">
    <w:name w:val="F688F98829D74C24A45BE9750195D71A"/>
  </w:style>
  <w:style w:type="paragraph" w:customStyle="1" w:styleId="3AA843E9A3EE4DECA88C70D35862C941">
    <w:name w:val="3AA843E9A3EE4DECA88C70D35862C941"/>
  </w:style>
  <w:style w:type="paragraph" w:customStyle="1" w:styleId="4D8E0BCA16CE421FBE3AC7A4169643EE">
    <w:name w:val="4D8E0BCA16CE421FBE3AC7A4169643EE"/>
  </w:style>
  <w:style w:type="paragraph" w:customStyle="1" w:styleId="946C7786D8B2440A9DF3110FFB98942F">
    <w:name w:val="946C7786D8B2440A9DF3110FFB98942F"/>
  </w:style>
  <w:style w:type="paragraph" w:customStyle="1" w:styleId="402683BC0C3248DD8EEB768358888DC8">
    <w:name w:val="402683BC0C3248DD8EEB768358888DC8"/>
  </w:style>
  <w:style w:type="paragraph" w:customStyle="1" w:styleId="FE0E37A874524E10A49ED7DCA189847A">
    <w:name w:val="FE0E37A874524E10A49ED7DCA189847A"/>
  </w:style>
  <w:style w:type="paragraph" w:customStyle="1" w:styleId="8F22AEB2E8494736AF127E5742A971C2">
    <w:name w:val="8F22AEB2E8494736AF127E5742A971C2"/>
  </w:style>
  <w:style w:type="paragraph" w:customStyle="1" w:styleId="CA339D5084C14C0FB2A58C50B1E148D2">
    <w:name w:val="CA339D5084C14C0FB2A58C50B1E148D2"/>
  </w:style>
  <w:style w:type="paragraph" w:customStyle="1" w:styleId="60470D7B1C79445CB115F6B9AA91B653">
    <w:name w:val="60470D7B1C79445CB115F6B9AA91B653"/>
  </w:style>
  <w:style w:type="paragraph" w:customStyle="1" w:styleId="7E8253A867E745258BA38D27304381BA">
    <w:name w:val="7E8253A867E745258BA38D27304381BA"/>
  </w:style>
  <w:style w:type="paragraph" w:customStyle="1" w:styleId="F1E6FA07FC13403486A277B7E7A843D9">
    <w:name w:val="F1E6FA07FC13403486A277B7E7A843D9"/>
  </w:style>
  <w:style w:type="paragraph" w:customStyle="1" w:styleId="19BEE9C85C92464F9753B0088A0BB8D9">
    <w:name w:val="19BEE9C85C92464F9753B0088A0BB8D9"/>
  </w:style>
  <w:style w:type="paragraph" w:customStyle="1" w:styleId="1E46064171064589862E653ED7CA944A">
    <w:name w:val="1E46064171064589862E653ED7CA944A"/>
  </w:style>
  <w:style w:type="paragraph" w:customStyle="1" w:styleId="18C0411C62F3414B801C934C85AD45F2">
    <w:name w:val="18C0411C62F3414B801C934C85AD45F2"/>
  </w:style>
  <w:style w:type="paragraph" w:customStyle="1" w:styleId="F93654900F534AC9AC5CBFA37770E050">
    <w:name w:val="F93654900F534AC9AC5CBFA37770E050"/>
  </w:style>
  <w:style w:type="paragraph" w:customStyle="1" w:styleId="AB7B1CA582C74B548AF2C3EF1DECF2E5">
    <w:name w:val="AB7B1CA582C74B548AF2C3EF1DECF2E5"/>
  </w:style>
  <w:style w:type="paragraph" w:customStyle="1" w:styleId="B6B80695030E432295DA4C2661109C2B">
    <w:name w:val="B6B80695030E432295DA4C2661109C2B"/>
  </w:style>
  <w:style w:type="paragraph" w:customStyle="1" w:styleId="5BE4EC1FBC854BC982FDA2FC298F38C4">
    <w:name w:val="5BE4EC1FBC854BC982FDA2FC298F38C4"/>
  </w:style>
  <w:style w:type="paragraph" w:customStyle="1" w:styleId="437E446031FF4752AF04D8EB9DC45509">
    <w:name w:val="437E446031FF4752AF04D8EB9DC45509"/>
  </w:style>
  <w:style w:type="paragraph" w:customStyle="1" w:styleId="A0EE480AA2094236916CFEBAF42CA8D6">
    <w:name w:val="A0EE480AA2094236916CFEBAF42CA8D6"/>
  </w:style>
  <w:style w:type="paragraph" w:customStyle="1" w:styleId="73C4838442734E4BA2F78C2B105F85C2">
    <w:name w:val="73C4838442734E4BA2F78C2B105F85C2"/>
  </w:style>
  <w:style w:type="paragraph" w:customStyle="1" w:styleId="F430FE2772B946E99867F4328337AD9B">
    <w:name w:val="F430FE2772B946E99867F4328337AD9B"/>
  </w:style>
  <w:style w:type="paragraph" w:customStyle="1" w:styleId="C2BB50C7BDBF44CF8F6B33557723BEF7">
    <w:name w:val="C2BB50C7BDBF44CF8F6B33557723BEF7"/>
    <w:rsid w:val="00C249DA"/>
  </w:style>
  <w:style w:type="paragraph" w:customStyle="1" w:styleId="CD5A3F239CF44127B348F122EF5F2A6C">
    <w:name w:val="CD5A3F239CF44127B348F122EF5F2A6C"/>
    <w:rsid w:val="00180DF1"/>
  </w:style>
  <w:style w:type="paragraph" w:customStyle="1" w:styleId="6EAF48DB9CF04DFFB226FC73F07E1D53">
    <w:name w:val="6EAF48DB9CF04DFFB226FC73F07E1D53"/>
    <w:rsid w:val="00180D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Adebowale</dc:creator>
  <cp:keywords/>
  <dc:description/>
  <cp:lastModifiedBy>Microsoft account</cp:lastModifiedBy>
  <cp:revision>7</cp:revision>
  <dcterms:created xsi:type="dcterms:W3CDTF">2022-05-06T20:26:00Z</dcterms:created>
  <dcterms:modified xsi:type="dcterms:W3CDTF">2022-06-21T07:45:00Z</dcterms:modified>
  <cp:category/>
</cp:coreProperties>
</file>